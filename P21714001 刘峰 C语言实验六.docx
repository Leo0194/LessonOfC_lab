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206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02878">
        <w:rPr>
          <w:szCs w:val="21"/>
          <w:u w:val="single"/>
        </w:rPr>
        <w:t>P</w:t>
      </w:r>
      <w:r w:rsidR="0000287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计算机英才班</w:t>
      </w:r>
      <w:r w:rsidRPr="00E17680">
        <w:rPr>
          <w:rFonts w:hint="eastAsia"/>
          <w:szCs w:val="21"/>
        </w:rPr>
        <w:t xml:space="preserve"> </w:t>
      </w:r>
      <w:r w:rsidR="00002878">
        <w:rPr>
          <w:szCs w:val="21"/>
        </w:rPr>
        <w:t xml:space="preserve"> 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02878">
        <w:rPr>
          <w:rFonts w:hint="eastAsia"/>
          <w:b/>
          <w:szCs w:val="21"/>
          <w:u w:val="single"/>
        </w:rPr>
        <w:t>2019.1</w:t>
      </w:r>
      <w:r w:rsidR="00673894">
        <w:rPr>
          <w:rFonts w:hint="eastAsia"/>
          <w:b/>
          <w:szCs w:val="21"/>
          <w:u w:val="single"/>
        </w:rPr>
        <w:t>2.27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Cs w:val="21"/>
          <w:u w:val="single"/>
        </w:rPr>
      </w:pPr>
      <w:r w:rsidRPr="00D574E6">
        <w:rPr>
          <w:rFonts w:ascii="宋体" w:hAnsi="宋体" w:hint="eastAsia"/>
          <w:sz w:val="30"/>
          <w:szCs w:val="30"/>
        </w:rPr>
        <w:t>【实验名称】</w:t>
      </w:r>
      <w:r w:rsidRPr="00D574E6">
        <w:rPr>
          <w:rFonts w:ascii="宋体" w:hAnsi="宋体" w:hint="eastAsia"/>
          <w:szCs w:val="21"/>
          <w:u w:val="single"/>
        </w:rPr>
        <w:tab/>
      </w:r>
      <w:r w:rsidR="0028324F" w:rsidRPr="00D574E6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  <w:r w:rsidR="0028324F" w:rsidRPr="00D574E6">
        <w:rPr>
          <w:rFonts w:ascii="宋体" w:hAnsi="宋体"/>
          <w:szCs w:val="21"/>
          <w:u w:val="single"/>
        </w:rPr>
        <w:t xml:space="preserve">        </w:t>
      </w:r>
      <w:r w:rsidRPr="00D574E6">
        <w:rPr>
          <w:rFonts w:ascii="宋体" w:hAnsi="宋体" w:hint="eastAsia"/>
          <w:szCs w:val="21"/>
          <w:u w:val="single"/>
        </w:rPr>
        <w:tab/>
      </w:r>
      <w:r w:rsidRPr="00D574E6">
        <w:rPr>
          <w:rFonts w:ascii="宋体" w:hAnsi="宋体" w:hint="eastAsia"/>
          <w:szCs w:val="21"/>
          <w:u w:val="single"/>
        </w:rPr>
        <w:tab/>
      </w:r>
      <w:r w:rsidR="00017F8F" w:rsidRPr="00017F8F">
        <w:rPr>
          <w:rFonts w:ascii="宋体" w:hAnsi="宋体"/>
          <w:b/>
          <w:bCs/>
          <w:sz w:val="36"/>
          <w:szCs w:val="36"/>
          <w:u w:val="single"/>
        </w:rPr>
        <w:t>C</w:t>
      </w:r>
      <w:r w:rsidR="00017F8F" w:rsidRPr="00017F8F">
        <w:rPr>
          <w:rFonts w:ascii="宋体" w:hAnsi="宋体" w:hint="eastAsia"/>
          <w:b/>
          <w:bCs/>
          <w:sz w:val="36"/>
          <w:szCs w:val="36"/>
          <w:u w:val="single"/>
        </w:rPr>
        <w:t>语言实验六</w:t>
      </w:r>
      <w:r w:rsidR="00D665A6" w:rsidRPr="00017F8F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 w:rsidR="00D665A6" w:rsidRPr="00D574E6">
        <w:rPr>
          <w:rFonts w:ascii="宋体" w:hAnsi="宋体"/>
          <w:szCs w:val="21"/>
          <w:u w:val="single"/>
        </w:rPr>
        <w:t xml:space="preserve">                                </w:t>
      </w:r>
    </w:p>
    <w:p w:rsidR="00BC498E" w:rsidRDefault="0024777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1217FC" w:rsidRPr="00D574E6">
        <w:rPr>
          <w:rFonts w:ascii="宋体" w:hAnsi="宋体" w:hint="eastAsia"/>
          <w:sz w:val="30"/>
          <w:szCs w:val="30"/>
        </w:rPr>
        <w:t>实验目的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BC498E" w:rsidRPr="00BC498E" w:rsidRDefault="00BC498E" w:rsidP="00BC498E">
      <w:pPr>
        <w:spacing w:line="360" w:lineRule="auto"/>
        <w:jc w:val="left"/>
        <w:rPr>
          <w:rFonts w:ascii="宋体" w:hAnsi="宋体" w:hint="eastAsia"/>
          <w:sz w:val="22"/>
        </w:rPr>
      </w:pPr>
      <w:r w:rsidRPr="00BC498E">
        <w:rPr>
          <w:rFonts w:ascii="宋体" w:hAnsi="宋体" w:hint="eastAsia"/>
          <w:sz w:val="22"/>
        </w:rPr>
        <w:tab/>
      </w:r>
      <w:r w:rsidRPr="00BC498E">
        <w:rPr>
          <w:rFonts w:ascii="宋体" w:hAnsi="宋体"/>
          <w:sz w:val="22"/>
        </w:rPr>
        <w:t>1</w:t>
      </w:r>
      <w:r w:rsidRPr="00BC498E">
        <w:rPr>
          <w:rFonts w:ascii="宋体" w:hAnsi="宋体" w:hint="eastAsia"/>
          <w:sz w:val="22"/>
        </w:rPr>
        <w:t>、</w:t>
      </w:r>
      <w:r w:rsidRPr="00BC498E">
        <w:rPr>
          <w:rFonts w:ascii="宋体" w:hAnsi="宋体" w:hint="eastAsia"/>
          <w:sz w:val="22"/>
        </w:rPr>
        <w:t>通过实验进一步掌握指针的概念、定义和使用；</w:t>
      </w:r>
    </w:p>
    <w:p w:rsidR="00BC498E" w:rsidRPr="00BC498E" w:rsidRDefault="00BC498E" w:rsidP="00BC498E">
      <w:pPr>
        <w:spacing w:line="360" w:lineRule="auto"/>
        <w:jc w:val="left"/>
        <w:rPr>
          <w:rFonts w:ascii="宋体" w:hAnsi="宋体" w:hint="eastAsia"/>
          <w:sz w:val="22"/>
        </w:rPr>
      </w:pPr>
      <w:r w:rsidRPr="00BC498E">
        <w:rPr>
          <w:rFonts w:ascii="宋体" w:hAnsi="宋体" w:hint="eastAsia"/>
          <w:sz w:val="22"/>
        </w:rPr>
        <w:t xml:space="preserve"> </w:t>
      </w:r>
      <w:r w:rsidRPr="00BC498E">
        <w:rPr>
          <w:rFonts w:ascii="宋体" w:hAnsi="宋体" w:hint="eastAsia"/>
          <w:sz w:val="22"/>
        </w:rPr>
        <w:tab/>
      </w:r>
      <w:r w:rsidRPr="00BC498E">
        <w:rPr>
          <w:rFonts w:ascii="宋体" w:hAnsi="宋体"/>
          <w:sz w:val="22"/>
        </w:rPr>
        <w:t>2</w:t>
      </w:r>
      <w:r w:rsidRPr="00BC498E">
        <w:rPr>
          <w:rFonts w:ascii="宋体" w:hAnsi="宋体" w:hint="eastAsia"/>
          <w:sz w:val="22"/>
        </w:rPr>
        <w:t>、</w:t>
      </w:r>
      <w:r w:rsidRPr="00BC498E">
        <w:rPr>
          <w:rFonts w:ascii="宋体" w:hAnsi="宋体" w:hint="eastAsia"/>
          <w:sz w:val="22"/>
        </w:rPr>
        <w:t>能正确使用指向数组的指针变量；</w:t>
      </w:r>
    </w:p>
    <w:p w:rsidR="00BC498E" w:rsidRPr="00BC498E" w:rsidRDefault="00BC498E" w:rsidP="00BC498E">
      <w:pPr>
        <w:spacing w:line="360" w:lineRule="auto"/>
        <w:jc w:val="left"/>
        <w:rPr>
          <w:rFonts w:ascii="宋体" w:hAnsi="宋体" w:hint="eastAsia"/>
          <w:sz w:val="22"/>
        </w:rPr>
      </w:pPr>
      <w:r w:rsidRPr="00BC498E">
        <w:rPr>
          <w:rFonts w:ascii="宋体" w:hAnsi="宋体" w:hint="eastAsia"/>
          <w:sz w:val="22"/>
        </w:rPr>
        <w:t xml:space="preserve"> </w:t>
      </w:r>
      <w:r w:rsidRPr="00BC498E">
        <w:rPr>
          <w:rFonts w:ascii="宋体" w:hAnsi="宋体" w:hint="eastAsia"/>
          <w:sz w:val="22"/>
        </w:rPr>
        <w:tab/>
      </w:r>
      <w:r w:rsidRPr="00BC498E">
        <w:rPr>
          <w:rFonts w:ascii="宋体" w:hAnsi="宋体"/>
          <w:sz w:val="22"/>
        </w:rPr>
        <w:t>3</w:t>
      </w:r>
      <w:r w:rsidRPr="00BC498E">
        <w:rPr>
          <w:rFonts w:ascii="宋体" w:hAnsi="宋体" w:hint="eastAsia"/>
          <w:sz w:val="22"/>
        </w:rPr>
        <w:t>、</w:t>
      </w:r>
      <w:r w:rsidRPr="00BC498E">
        <w:rPr>
          <w:rFonts w:ascii="宋体" w:hAnsi="宋体" w:hint="eastAsia"/>
          <w:sz w:val="22"/>
        </w:rPr>
        <w:t>能正确使用指向字符串的指针变量；</w:t>
      </w:r>
    </w:p>
    <w:p w:rsidR="00BC498E" w:rsidRPr="00BC498E" w:rsidRDefault="00BC498E" w:rsidP="00BC498E">
      <w:pPr>
        <w:spacing w:line="360" w:lineRule="auto"/>
        <w:jc w:val="left"/>
        <w:rPr>
          <w:rFonts w:ascii="宋体" w:hAnsi="宋体" w:hint="eastAsia"/>
          <w:sz w:val="22"/>
        </w:rPr>
      </w:pPr>
      <w:r w:rsidRPr="00BC498E">
        <w:rPr>
          <w:rFonts w:ascii="宋体" w:hAnsi="宋体" w:hint="eastAsia"/>
          <w:sz w:val="22"/>
        </w:rPr>
        <w:t xml:space="preserve"> </w:t>
      </w:r>
      <w:r w:rsidRPr="00BC498E">
        <w:rPr>
          <w:rFonts w:ascii="宋体" w:hAnsi="宋体" w:hint="eastAsia"/>
          <w:sz w:val="22"/>
        </w:rPr>
        <w:tab/>
      </w:r>
      <w:r w:rsidRPr="00BC498E">
        <w:rPr>
          <w:rFonts w:ascii="宋体" w:hAnsi="宋体"/>
          <w:sz w:val="22"/>
        </w:rPr>
        <w:t>4</w:t>
      </w:r>
      <w:r w:rsidRPr="00BC498E">
        <w:rPr>
          <w:rFonts w:ascii="宋体" w:hAnsi="宋体" w:hint="eastAsia"/>
          <w:sz w:val="22"/>
        </w:rPr>
        <w:t>、</w:t>
      </w:r>
      <w:r w:rsidRPr="00BC498E">
        <w:rPr>
          <w:rFonts w:ascii="宋体" w:hAnsi="宋体" w:hint="eastAsia"/>
          <w:sz w:val="22"/>
        </w:rPr>
        <w:t>掌握结构体类型变量的定义和使用；</w:t>
      </w:r>
    </w:p>
    <w:p w:rsidR="007A113B" w:rsidRPr="00B475B1" w:rsidRDefault="00BC498E" w:rsidP="00B475B1">
      <w:pPr>
        <w:spacing w:line="360" w:lineRule="auto"/>
        <w:jc w:val="left"/>
        <w:rPr>
          <w:rFonts w:ascii="宋体" w:hAnsi="宋体" w:hint="eastAsia"/>
          <w:sz w:val="22"/>
        </w:rPr>
      </w:pPr>
      <w:r w:rsidRPr="00BC498E">
        <w:rPr>
          <w:rFonts w:ascii="宋体" w:hAnsi="宋体" w:hint="eastAsia"/>
          <w:sz w:val="22"/>
        </w:rPr>
        <w:t xml:space="preserve"> </w:t>
      </w:r>
      <w:r w:rsidRPr="00BC498E">
        <w:rPr>
          <w:rFonts w:ascii="宋体" w:hAnsi="宋体" w:hint="eastAsia"/>
          <w:sz w:val="22"/>
        </w:rPr>
        <w:tab/>
      </w:r>
      <w:r w:rsidRPr="00BC498E">
        <w:rPr>
          <w:rFonts w:ascii="宋体" w:hAnsi="宋体"/>
          <w:sz w:val="22"/>
        </w:rPr>
        <w:t>5</w:t>
      </w:r>
      <w:r w:rsidRPr="00BC498E">
        <w:rPr>
          <w:rFonts w:ascii="宋体" w:hAnsi="宋体" w:hint="eastAsia"/>
          <w:sz w:val="22"/>
        </w:rPr>
        <w:t>、</w:t>
      </w:r>
      <w:r w:rsidRPr="00BC498E">
        <w:rPr>
          <w:rFonts w:ascii="宋体" w:hAnsi="宋体" w:hint="eastAsia"/>
          <w:sz w:val="22"/>
        </w:rPr>
        <w:t>掌握结构体类型数组的概念和使用；</w:t>
      </w:r>
    </w:p>
    <w:p w:rsidR="00561A3F" w:rsidRDefault="00561A3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实验内容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BC498E" w:rsidRPr="00BC498E" w:rsidRDefault="00BC498E" w:rsidP="00BC498E">
      <w:pPr>
        <w:spacing w:line="360" w:lineRule="auto"/>
        <w:jc w:val="left"/>
        <w:rPr>
          <w:rFonts w:ascii="宋体" w:hAnsi="宋体" w:hint="eastAsia"/>
          <w:sz w:val="22"/>
        </w:rPr>
      </w:pPr>
      <w:r w:rsidRPr="00BC498E">
        <w:rPr>
          <w:rFonts w:ascii="宋体" w:hAnsi="宋体" w:hint="eastAsia"/>
          <w:sz w:val="22"/>
        </w:rPr>
        <w:t>编程序并上机调试运行程序(都要求用指针处理)：</w:t>
      </w:r>
    </w:p>
    <w:p w:rsidR="00BC498E" w:rsidRPr="00E82250" w:rsidRDefault="00BC498E" w:rsidP="00E82250">
      <w:pPr>
        <w:pStyle w:val="ab"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 w:hint="eastAsia"/>
          <w:sz w:val="22"/>
        </w:rPr>
      </w:pPr>
      <w:r w:rsidRPr="00E82250">
        <w:rPr>
          <w:rFonts w:ascii="宋体" w:hAnsi="宋体" w:hint="eastAsia"/>
          <w:sz w:val="22"/>
        </w:rPr>
        <w:t>输入三个整数，按由大到小的顺序输出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>#include&lt;iostream&gt;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>#include&lt;vector&gt;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>#include&lt;string&gt;</w:t>
      </w:r>
    </w:p>
    <w:p w:rsidR="003F66D2" w:rsidRPr="00017F8F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>#include&lt;algorithm&gt;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>using namespace std;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>const string wordMy;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>int num;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>vector&lt;int&gt; a_num;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lastRenderedPageBreak/>
        <w:t xml:space="preserve">vector&lt;string&gt; a_string;       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>void swapNum(int *p1,int *p2){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 int temp;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 temp=*p2;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 *p2=*p1;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 *p1=temp;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>}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>void sortNum(){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int a,b,c;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int *a_add,*b_add,*c_add;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a_add=&amp;a;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b_add=&amp;b;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c_add=&amp;c;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cin&gt;&gt;a&gt;&gt;b&gt;&gt;c;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 w:hint="eastAsia"/>
          <w:szCs w:val="21"/>
        </w:rPr>
        <w:t xml:space="preserve">   //按照从大到小的顺序排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if(a&lt;b){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    swapNum(a_add,b_add);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}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if(a&lt;c){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    swapNum(a_add,c_add);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}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if(b&lt;c){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    swapNum(b_add,c_add);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}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 cout&lt;&lt;a&lt;&lt;" "&lt;&lt;b&lt;&lt;" "&lt;&lt;c;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>}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>/*void disp(){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 for(int i=0;i&lt;3;i++){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lastRenderedPageBreak/>
        <w:t xml:space="preserve">        cout&lt;&lt;a_num[i]&lt;&lt;" ";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 }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>}*/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>int main(){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 sortNum();</w:t>
      </w:r>
    </w:p>
    <w:p w:rsidR="003F66D2" w:rsidRPr="003F66D2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 return 0;</w:t>
      </w:r>
    </w:p>
    <w:p w:rsidR="00CF5738" w:rsidRPr="00D574E6" w:rsidRDefault="003F66D2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Cs w:val="21"/>
        </w:rPr>
      </w:pPr>
      <w:r w:rsidRPr="003F66D2">
        <w:rPr>
          <w:rFonts w:ascii="宋体" w:hAnsi="宋体"/>
          <w:szCs w:val="21"/>
        </w:rPr>
        <w:t xml:space="preserve">    }</w:t>
      </w:r>
    </w:p>
    <w:p w:rsidR="00CF5738" w:rsidRDefault="00C00B26" w:rsidP="00CF5738">
      <w:pPr>
        <w:spacing w:line="600" w:lineRule="auto"/>
        <w:jc w:val="left"/>
        <w:rPr>
          <w:noProof/>
        </w:rPr>
      </w:pPr>
      <w:r w:rsidRPr="00BD5A3D">
        <w:rPr>
          <w:noProof/>
        </w:rPr>
        <w:drawing>
          <wp:inline distT="0" distB="0" distL="0" distR="0">
            <wp:extent cx="5257800" cy="31432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50" w:rsidRDefault="00E82250" w:rsidP="00E82250">
      <w:pPr>
        <w:pStyle w:val="ab"/>
        <w:numPr>
          <w:ilvl w:val="0"/>
          <w:numId w:val="9"/>
        </w:numPr>
        <w:spacing w:line="600" w:lineRule="auto"/>
        <w:ind w:firstLineChars="0"/>
        <w:jc w:val="left"/>
        <w:rPr>
          <w:rFonts w:hint="eastAsia"/>
          <w:noProof/>
        </w:rPr>
      </w:pPr>
      <w:r w:rsidRPr="00E82250">
        <w:rPr>
          <w:rFonts w:hint="eastAsia"/>
          <w:noProof/>
        </w:rPr>
        <w:t>输入三个字符串，按由大到小顺序输出。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#include&lt;iostream&gt;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#include&lt;vector&gt;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#include&lt;string&gt;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#include&lt;algorithm&gt;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#include&lt;cstdio&gt;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#include&lt;cstring&gt;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using namespace std;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const string wordMy;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int num;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lastRenderedPageBreak/>
        <w:t>vector&lt;int&gt; a_num;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vector&lt;string&gt; a_string;       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void swapNum(int *p1,int *p2){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int temp;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temp=*p2;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*p2=*p1;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*p1=temp;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}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void sortNum(){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int a,b,c;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int *a_add,*b_add,*c_add;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a_add=&amp;a;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b_add=&amp;b;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c_add=&amp;c;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cin&gt;&gt;a&gt;&gt;b&gt;&gt;c;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 w:hint="eastAsia"/>
          <w:szCs w:val="21"/>
        </w:rPr>
        <w:t xml:space="preserve">   //按照从大到小的顺序排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if(a&lt;b){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   swapNum(a_add,b_add);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}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if(a&lt;c){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   swapNum(a_add,c_add);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}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if(b&lt;c){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   swapNum(b_add,c_add);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}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cout&lt;&lt;a&lt;&lt;" "&lt;&lt;b&lt;&lt;" "&lt;&lt;c;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}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/*void disp(){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for(int i=0;i&lt;3;i++){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    cout&lt;&lt;a_num[i]&lt;&lt;" ";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lastRenderedPageBreak/>
        <w:t xml:space="preserve">    }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}*/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void swapstring(char *p1,char *p2){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char temp[50];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strcpy(temp,p2);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strcpy(p2,p1);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strcpy(p1,temp);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}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 w:hint="eastAsia"/>
          <w:szCs w:val="21"/>
        </w:rPr>
        <w:t>//将字符串排序---字典序  必须用指针，不能用迭代器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void sortString(){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 w:hint="eastAsia"/>
          <w:szCs w:val="21"/>
        </w:rPr>
        <w:t xml:space="preserve">    cout&lt;&lt;"----------字符串比较-------------"&lt;&lt;endl;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 w:hint="eastAsia"/>
          <w:szCs w:val="21"/>
        </w:rPr>
        <w:t xml:space="preserve">    //cout&lt;&lt;"输入3个字符串"&lt;&lt;endl；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char word1[50]={"anhui university"};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char word2[50]={"bnhui university"};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char word3[50]={"university of science and technology of china"};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cout&lt;&lt;word1&lt;&lt;" "&lt;&lt;word2&lt;&lt;" "&lt;&lt;word3&lt;&lt;endl;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 w:hint="eastAsia"/>
          <w:szCs w:val="21"/>
        </w:rPr>
        <w:t xml:space="preserve">    if(strcmp(word1,word2)&lt;0)   //相等条件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{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    swapstring(word1,word2);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}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if(strcmp(word2,word3)&lt;0){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    swapstring(word2,word3);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}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if(strcmp(word1,word2)&lt;0)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{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    swapstring(word1,word2);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}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cout&lt;&lt;word1&lt;&lt;"---"&lt;&lt;word2&lt;&lt;"---"&lt;&lt;word3&lt;&lt;endl;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}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int main(){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lastRenderedPageBreak/>
        <w:t xml:space="preserve">    //sortNum();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sortString();</w:t>
      </w:r>
    </w:p>
    <w:p w:rsidR="00C00B26" w:rsidRPr="00C00B26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 xml:space="preserve">    return 0;</w:t>
      </w:r>
    </w:p>
    <w:p w:rsidR="003F66D2" w:rsidRDefault="00C00B26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C00B26">
        <w:rPr>
          <w:rFonts w:ascii="宋体" w:hAnsi="宋体"/>
          <w:szCs w:val="21"/>
        </w:rPr>
        <w:t>}</w:t>
      </w:r>
    </w:p>
    <w:p w:rsidR="00C00B26" w:rsidRDefault="00C00B26" w:rsidP="00C00B26">
      <w:pPr>
        <w:spacing w:line="600" w:lineRule="auto"/>
        <w:ind w:firstLine="420"/>
        <w:jc w:val="left"/>
        <w:rPr>
          <w:rFonts w:ascii="宋体" w:hAnsi="宋体"/>
          <w:szCs w:val="21"/>
        </w:rPr>
      </w:pPr>
      <w:r w:rsidRPr="00BD5A3D">
        <w:rPr>
          <w:noProof/>
        </w:rPr>
        <w:drawing>
          <wp:inline distT="0" distB="0" distL="0" distR="0">
            <wp:extent cx="5271135" cy="102298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26" w:rsidRPr="00E82250" w:rsidRDefault="00E82250" w:rsidP="00E82250">
      <w:pPr>
        <w:pStyle w:val="ab"/>
        <w:numPr>
          <w:ilvl w:val="0"/>
          <w:numId w:val="9"/>
        </w:numPr>
        <w:spacing w:line="600" w:lineRule="auto"/>
        <w:ind w:firstLineChars="0"/>
        <w:jc w:val="left"/>
        <w:rPr>
          <w:rFonts w:ascii="宋体" w:hAnsi="宋体"/>
          <w:szCs w:val="21"/>
        </w:rPr>
      </w:pPr>
      <w:r w:rsidRPr="00E82250">
        <w:rPr>
          <w:rFonts w:ascii="宋体" w:hAnsi="宋体" w:hint="eastAsia"/>
          <w:szCs w:val="21"/>
        </w:rPr>
        <w:t>求10个整数中的最大值,这10个数的平均值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#include&lt;iostream&gt;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#include&lt;vector&gt;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#include&lt;string&gt;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#include&lt;algorithm&gt;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#include&lt;cstdio&gt;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#include&lt;cstring&gt;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using namespace std;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const string wordMy;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int num;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vector&lt;int&gt; a_num;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vector&lt;string&gt; a_string;       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void swapNum(int *p1,int *p2){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int temp;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temp=*p2;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*p2=*p1;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*p1=temp;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}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void sortNum(){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lastRenderedPageBreak/>
        <w:t xml:space="preserve">   int a,b,c;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int *a_add,*b_add,*c_add;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a_add=&amp;a;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b_add=&amp;b;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c_add=&amp;c;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cin&gt;&gt;a&gt;&gt;b&gt;&gt;c;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 w:hint="eastAsia"/>
          <w:szCs w:val="21"/>
        </w:rPr>
        <w:t xml:space="preserve">   //按照从大到小的顺序排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if(a&lt;b){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   swapNum(a_add,b_add);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}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if(a&lt;c){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   swapNum(a_add,c_add);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}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if(b&lt;c){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   swapNum(b_add,c_add);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}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cout&lt;&lt;a&lt;&lt;" "&lt;&lt;b&lt;&lt;" "&lt;&lt;c;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}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/*void disp(){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for(int i=0;i&lt;3;i++){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    cout&lt;&lt;a_num[i]&lt;&lt;" ";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}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}*/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void swapstring(char *p1,char *p2){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char temp[50];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strcpy(temp,p2);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strcpy(p2,p1);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strcpy(p1,temp);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}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 w:hint="eastAsia"/>
          <w:szCs w:val="21"/>
        </w:rPr>
        <w:t>//将字符串排序---字典序  必须用指针，不能用迭代器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lastRenderedPageBreak/>
        <w:t>void sortString(){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 w:hint="eastAsia"/>
          <w:szCs w:val="21"/>
        </w:rPr>
        <w:t xml:space="preserve">    cout&lt;&lt;"----------字符串比较-------------"&lt;&lt;endl;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 w:hint="eastAsia"/>
          <w:szCs w:val="21"/>
        </w:rPr>
        <w:t xml:space="preserve">    //cout&lt;&lt;"输入3个字符串"&lt;&lt;endl；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char word1[50]={"anhui university"};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char word2[50]={"bnhui university"};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char word3[50]={"university of science and technology of china"};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cout&lt;&lt;word1&lt;&lt;"---"&lt;&lt;word2&lt;&lt;"---"&lt;&lt;word3&lt;&lt;endl;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 w:hint="eastAsia"/>
          <w:szCs w:val="21"/>
        </w:rPr>
        <w:t xml:space="preserve">    if(strcmp(word1,word2)&lt;0)   //相等条件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{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    swapstring(word1,word2);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}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if(strcmp(word2,word3)&lt;0){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    swapstring(word2,word3);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}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if(strcmp(word1,word2)&lt;0)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{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    swapstring(word1,word2);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}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cout&lt;&lt;word1&lt;&lt;"---"&lt;&lt;word2&lt;&lt;"---"&lt;&lt;word3&lt;&lt;endl;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}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void maxNum(){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int num;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int sum=0;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 w:hint="eastAsia"/>
          <w:szCs w:val="21"/>
        </w:rPr>
        <w:t xml:space="preserve">    cout&lt;&lt;"Please input 10 nums："&lt;&lt;endl;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for(int i=0;i&lt;10;i++){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    cin&gt;&gt;num;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    a_num.push_back(num);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 w:hint="eastAsia"/>
          <w:szCs w:val="21"/>
        </w:rPr>
        <w:t xml:space="preserve">    }   //这里已经把数放进堆栈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 w:hint="eastAsia"/>
          <w:szCs w:val="21"/>
        </w:rPr>
        <w:t xml:space="preserve">    int maxMy=a_num[0]; //默认0使最大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lastRenderedPageBreak/>
        <w:t xml:space="preserve">    int temp;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 w:hint="eastAsia"/>
          <w:szCs w:val="21"/>
        </w:rPr>
        <w:t xml:space="preserve">    for(int i=1;i&lt;10;i++){    //需要一个简单排序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 w:hint="eastAsia"/>
          <w:szCs w:val="21"/>
        </w:rPr>
        <w:t xml:space="preserve">       if(maxMy&lt;a_num[i]){     //交换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        temp=maxMy;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        maxMy=a_num[i];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        a_num[i]=temp;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}  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}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cout&lt;&lt;"The max num is "&lt;&lt;maxMy&lt;&lt;endl;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//for(int j=0;)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cout&lt;&lt;"mean of the the 10 nums is :   ";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for(int i=0;i&lt;10;i++){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    sum=sum+a_num[i];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}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cout&lt;&lt;sum/10.0;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}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>int main(){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//sortNum();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//sortString();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maxNum();</w:t>
      </w:r>
    </w:p>
    <w:p w:rsidR="007219A7" w:rsidRPr="007219A7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return 0;</w:t>
      </w:r>
    </w:p>
    <w:p w:rsidR="00C00B26" w:rsidRPr="00D574E6" w:rsidRDefault="007219A7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firstLine="420"/>
        <w:jc w:val="left"/>
        <w:rPr>
          <w:rFonts w:ascii="宋体" w:hAnsi="宋体"/>
          <w:szCs w:val="21"/>
        </w:rPr>
      </w:pPr>
      <w:r w:rsidRPr="007219A7">
        <w:rPr>
          <w:rFonts w:ascii="宋体" w:hAnsi="宋体"/>
          <w:szCs w:val="21"/>
        </w:rPr>
        <w:t xml:space="preserve">    }</w:t>
      </w:r>
    </w:p>
    <w:p w:rsidR="007219A7" w:rsidRDefault="007219A7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68CD88AE" wp14:editId="767FB3BF">
            <wp:extent cx="5274310" cy="1266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A7" w:rsidRDefault="007219A7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</w:p>
    <w:p w:rsidR="007219A7" w:rsidRPr="00E82250" w:rsidRDefault="007219A7" w:rsidP="00E82250">
      <w:pPr>
        <w:pStyle w:val="ab"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/>
          <w:sz w:val="22"/>
        </w:rPr>
      </w:pPr>
      <w:r w:rsidRPr="00E82250">
        <w:rPr>
          <w:rFonts w:ascii="宋体" w:hAnsi="宋体" w:hint="eastAsia"/>
          <w:sz w:val="22"/>
        </w:rPr>
        <w:t>结构体编程并上机调试</w:t>
      </w:r>
    </w:p>
    <w:p w:rsidR="007219A7" w:rsidRDefault="007219A7" w:rsidP="00E82250">
      <w:pPr>
        <w:spacing w:line="360" w:lineRule="auto"/>
        <w:jc w:val="left"/>
        <w:rPr>
          <w:rFonts w:ascii="宋体" w:hAnsi="宋体"/>
          <w:sz w:val="22"/>
        </w:rPr>
      </w:pPr>
      <w:r w:rsidRPr="007219A7">
        <w:rPr>
          <w:rFonts w:ascii="宋体" w:hAnsi="宋体" w:hint="eastAsia"/>
          <w:sz w:val="22"/>
        </w:rPr>
        <w:t>定义一个结构体变量（包括年、月、日）。计算该日在本年中是第几天，注意闰年问题。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>#include&lt;iostream&gt;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>#include&lt;cmath&gt;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>#include&lt;algorithm&gt;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>using namespace std;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>struct DATE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{   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    int year;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    int month;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    int day;  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>};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>void computeDate(int year,int month,int day){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    int monthMaxday[12]={31,28,31,30,31,30,31,31,30,31,30,31};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    int sumday=day;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    for(int i=month-1;i&gt;0;i--){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        sumday=sumday+monthMaxday[i];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    }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    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    if(year%4==0&amp;&amp;year%100!=0 || year%400==0){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 w:hint="eastAsia"/>
          <w:sz w:val="22"/>
        </w:rPr>
        <w:t xml:space="preserve">        cout&lt;&lt;year&lt;&lt;" 是闰年，该日是第 "&lt;&lt;sumday+1&lt;&lt;endl;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    }else{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 w:hint="eastAsia"/>
          <w:sz w:val="22"/>
        </w:rPr>
        <w:t xml:space="preserve">        cout&lt;&lt;year&lt;&lt;"不是闰年，该日是第 "&lt;&lt;sumday&lt;&lt;endl;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    }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lastRenderedPageBreak/>
        <w:t>}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>int main(){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    struct DATE mydate;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    cin&gt;&gt;mydate.year&gt;&gt;mydate.month&gt;&gt;mydate.day;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    computeDate(mydate.year,mydate.month,mydate.day);</w:t>
      </w:r>
    </w:p>
    <w:p w:rsidR="004A09BB" w:rsidRP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 xml:space="preserve">    return 0;</w:t>
      </w:r>
    </w:p>
    <w:p w:rsidR="004A09BB" w:rsidRDefault="004A09BB" w:rsidP="004D2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rFonts w:ascii="宋体" w:hAnsi="宋体"/>
          <w:sz w:val="22"/>
        </w:rPr>
      </w:pPr>
      <w:r w:rsidRPr="004A09BB">
        <w:rPr>
          <w:rFonts w:ascii="宋体" w:hAnsi="宋体"/>
          <w:sz w:val="22"/>
        </w:rPr>
        <w:t>}</w:t>
      </w:r>
    </w:p>
    <w:p w:rsidR="004A09BB" w:rsidRDefault="004A09BB" w:rsidP="00E17680">
      <w:pPr>
        <w:spacing w:line="600" w:lineRule="auto"/>
        <w:jc w:val="left"/>
        <w:rPr>
          <w:rFonts w:ascii="宋体" w:hAnsi="宋体"/>
          <w:sz w:val="22"/>
        </w:rPr>
      </w:pPr>
      <w:r>
        <w:rPr>
          <w:noProof/>
        </w:rPr>
        <w:drawing>
          <wp:inline distT="0" distB="0" distL="0" distR="0" wp14:anchorId="452FA325" wp14:editId="4C4723C1">
            <wp:extent cx="5274310" cy="1651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50" w:rsidRPr="00E82250" w:rsidRDefault="00E82250" w:rsidP="00E82250">
      <w:pPr>
        <w:pStyle w:val="ab"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 w:hint="eastAsia"/>
          <w:sz w:val="22"/>
        </w:rPr>
      </w:pPr>
      <w:r w:rsidRPr="00E82250">
        <w:rPr>
          <w:rFonts w:ascii="宋体" w:hAnsi="宋体" w:hint="eastAsia"/>
          <w:sz w:val="22"/>
        </w:rPr>
        <w:t>有5个学生,每个学生数据包括：学号、姓名、三门课的成绩。编程将这5个学生的数据按总分降序排列后输出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>#include&lt;iostream&gt;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>#include&lt;algorithm&gt;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>#include&lt;string&gt;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>#include&lt;iomanip&gt;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 w:hint="eastAsia"/>
          <w:sz w:val="22"/>
        </w:rPr>
        <w:t>//  （4）有5个学生,每个学生数据包括：学号、姓名、三门课的成绩。编程将这5个学生的数据按总分降序排列后输出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>using namespace std;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>struct student{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int StudentId;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string StudentName;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int StudentGrade;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>};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>struct student s[5];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 w:hint="eastAsia"/>
          <w:sz w:val="22"/>
        </w:rPr>
        <w:t>void init(){        //初始化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for(int i=0;i&lt;5;i++){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 w:hint="eastAsia"/>
          <w:sz w:val="22"/>
        </w:rPr>
        <w:t xml:space="preserve">        cout&lt;&lt;"请输入第"&lt;&lt;i+1&lt;&lt;"个学生的学号、姓名、成绩"&lt;&lt;endl;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    cin&gt;&gt;s[i].StudentId&gt;&gt;s[i].StudentName&gt;&gt;s[i].StudentGrade;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}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>}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 w:hint="eastAsia"/>
          <w:sz w:val="22"/>
        </w:rPr>
        <w:t>void sortGrade(){    //按照总分降序排列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int  max=s[0].StudentGrade;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int temp;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for(int i=1;i&lt;5;i++){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    for(int j=i;j&lt;5;j++){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        if(max&lt;s[i].StudentGrade){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            temp=max;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            max=s[i].StudentGrade;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            s[i].StudentGrade=temp;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        }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    }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}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>}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>bool jiangxu(const student &amp;x,const student &amp;y){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return x.StudentGrade&gt;y.StudentGrade;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>}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>void disp(){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lastRenderedPageBreak/>
        <w:t xml:space="preserve">    for(int i=0;i&lt;5;i++){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    cout&lt;&lt;setw(5)&lt;&lt;s[i].StudentId&lt;&lt;setw(5)&lt;&lt;" ";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    cout&lt;&lt;setw(5)&lt;&lt;s[i].StudentName&lt;&lt;setw(5)&lt;&lt;" ";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    cout&lt;&lt;setw(5)&lt;&lt;s[i].StudentGrade&lt;&lt;setw(5)&lt;&lt;" ";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    cout&lt;&lt;endl;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}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>}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>int main(){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init();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disp();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//sortGrade();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//bool flag=jiangxu();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 w:hint="eastAsia"/>
          <w:sz w:val="22"/>
        </w:rPr>
        <w:t xml:space="preserve">    sort(s,s+5,jiangxu);     //利用STL模板简单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 w:hint="eastAsia"/>
          <w:sz w:val="22"/>
        </w:rPr>
        <w:t xml:space="preserve">    cout&lt;&lt;"-----------排序后--------------"&lt;&lt;endl;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disp();</w:t>
      </w:r>
    </w:p>
    <w:p w:rsidR="004D2910" w:rsidRPr="004D2910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 xml:space="preserve">    return 0;</w:t>
      </w:r>
    </w:p>
    <w:p w:rsidR="004A09BB" w:rsidRDefault="004D2910" w:rsidP="004D29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left"/>
        <w:rPr>
          <w:rFonts w:ascii="宋体" w:hAnsi="宋体"/>
          <w:sz w:val="22"/>
        </w:rPr>
      </w:pPr>
      <w:r w:rsidRPr="004D2910">
        <w:rPr>
          <w:rFonts w:ascii="宋体" w:hAnsi="宋体"/>
          <w:sz w:val="22"/>
        </w:rPr>
        <w:t>}</w:t>
      </w:r>
    </w:p>
    <w:p w:rsidR="004A09BB" w:rsidRDefault="004D2910" w:rsidP="00E17680">
      <w:pPr>
        <w:spacing w:line="600" w:lineRule="auto"/>
        <w:jc w:val="left"/>
        <w:rPr>
          <w:rFonts w:ascii="宋体" w:hAnsi="宋体"/>
          <w:sz w:val="22"/>
        </w:rPr>
      </w:pPr>
      <w:r>
        <w:rPr>
          <w:noProof/>
        </w:rPr>
        <w:drawing>
          <wp:inline distT="0" distB="0" distL="0" distR="0" wp14:anchorId="50E9FB22" wp14:editId="7C3B1A3C">
            <wp:extent cx="4941277" cy="19551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065" cy="19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10" w:rsidRPr="007219A7" w:rsidRDefault="004D2910" w:rsidP="00E17680">
      <w:pPr>
        <w:spacing w:line="600" w:lineRule="auto"/>
        <w:jc w:val="left"/>
        <w:rPr>
          <w:rFonts w:ascii="宋体" w:hAnsi="宋体"/>
          <w:sz w:val="22"/>
        </w:rPr>
      </w:pPr>
      <w:r>
        <w:rPr>
          <w:noProof/>
        </w:rPr>
        <w:lastRenderedPageBreak/>
        <w:drawing>
          <wp:inline distT="0" distB="0" distL="0" distR="0" wp14:anchorId="4F59186E" wp14:editId="2331785C">
            <wp:extent cx="4817745" cy="2280139"/>
            <wp:effectExtent l="0" t="0" r="19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685" cy="22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</w:t>
      </w:r>
      <w:r w:rsidR="0024777F" w:rsidRPr="00D574E6">
        <w:rPr>
          <w:rFonts w:ascii="宋体" w:hAnsi="宋体" w:hint="eastAsia"/>
          <w:sz w:val="30"/>
          <w:szCs w:val="30"/>
        </w:rPr>
        <w:t>总结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7711CC" w:rsidRPr="00EC472F" w:rsidRDefault="00E82250" w:rsidP="00EC472F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EC472F">
        <w:rPr>
          <w:rFonts w:ascii="宋体" w:hAnsi="宋体" w:hint="eastAsia"/>
          <w:sz w:val="24"/>
          <w:szCs w:val="24"/>
        </w:rPr>
        <w:t>本次实验掌握熟悉了指针、数组、字符串、结构体等数据结构的回顾与使用，深入理解了c语言底层数据结构的概念与基本定义，为以后更好的学习</w:t>
      </w:r>
      <w:r w:rsidR="00EC472F" w:rsidRPr="00EC472F">
        <w:rPr>
          <w:rFonts w:ascii="宋体" w:hAnsi="宋体" w:hint="eastAsia"/>
          <w:sz w:val="24"/>
          <w:szCs w:val="24"/>
        </w:rPr>
        <w:t>其他高级语言提供了基础，尤其是对面向对象编程语言C</w:t>
      </w:r>
      <w:r w:rsidR="00EC472F" w:rsidRPr="00EC472F">
        <w:rPr>
          <w:rFonts w:ascii="宋体" w:hAnsi="宋体"/>
          <w:sz w:val="24"/>
          <w:szCs w:val="24"/>
        </w:rPr>
        <w:t>++,</w:t>
      </w:r>
      <w:r w:rsidR="00EC472F" w:rsidRPr="00EC472F">
        <w:rPr>
          <w:rFonts w:ascii="宋体" w:hAnsi="宋体" w:hint="eastAsia"/>
          <w:sz w:val="24"/>
          <w:szCs w:val="24"/>
        </w:rPr>
        <w:t>实验中我使用了S</w:t>
      </w:r>
      <w:r w:rsidR="00EC472F" w:rsidRPr="00EC472F">
        <w:rPr>
          <w:rFonts w:ascii="宋体" w:hAnsi="宋体"/>
          <w:sz w:val="24"/>
          <w:szCs w:val="24"/>
        </w:rPr>
        <w:t>TL</w:t>
      </w:r>
      <w:r w:rsidR="00EC472F" w:rsidRPr="00EC472F">
        <w:rPr>
          <w:rFonts w:ascii="宋体" w:hAnsi="宋体" w:hint="eastAsia"/>
          <w:sz w:val="24"/>
          <w:szCs w:val="24"/>
        </w:rPr>
        <w:t>模板库验证各函数设计的结果，也为我让我熟悉掌握了S</w:t>
      </w:r>
      <w:r w:rsidR="00EC472F" w:rsidRPr="00EC472F">
        <w:rPr>
          <w:rFonts w:ascii="宋体" w:hAnsi="宋体"/>
          <w:sz w:val="24"/>
          <w:szCs w:val="24"/>
        </w:rPr>
        <w:t>TL</w:t>
      </w:r>
      <w:r w:rsidR="00EC472F" w:rsidRPr="00EC472F">
        <w:rPr>
          <w:rFonts w:ascii="宋体" w:hAnsi="宋体" w:hint="eastAsia"/>
          <w:sz w:val="24"/>
          <w:szCs w:val="24"/>
        </w:rPr>
        <w:t>常用模板库提供了帮助。</w:t>
      </w:r>
    </w:p>
    <w:p w:rsidR="00EC472F" w:rsidRPr="00EC472F" w:rsidRDefault="00EC472F" w:rsidP="00EC472F">
      <w:pPr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 w:rsidRPr="00EC472F">
        <w:rPr>
          <w:rFonts w:ascii="宋体" w:hAnsi="宋体" w:hint="eastAsia"/>
          <w:sz w:val="24"/>
          <w:szCs w:val="24"/>
        </w:rPr>
        <w:t>一学期的C语言程序设计告一段落，每一次实验都是自己独立完成，其中的思考过程更是充满乐趣，</w:t>
      </w:r>
      <w:r w:rsidR="006204D4" w:rsidRPr="00EC472F">
        <w:rPr>
          <w:rFonts w:ascii="宋体" w:hAnsi="宋体" w:hint="eastAsia"/>
          <w:sz w:val="24"/>
          <w:szCs w:val="24"/>
        </w:rPr>
        <w:t>了解甚多，收获</w:t>
      </w:r>
      <w:bookmarkStart w:id="0" w:name="_GoBack"/>
      <w:bookmarkEnd w:id="0"/>
      <w:r w:rsidR="006204D4" w:rsidRPr="00EC472F">
        <w:rPr>
          <w:rFonts w:ascii="宋体" w:hAnsi="宋体" w:hint="eastAsia"/>
          <w:sz w:val="24"/>
          <w:szCs w:val="24"/>
        </w:rPr>
        <w:t>颇丰，</w:t>
      </w:r>
      <w:r w:rsidRPr="00EC472F">
        <w:rPr>
          <w:rFonts w:ascii="宋体" w:hAnsi="宋体" w:hint="eastAsia"/>
          <w:sz w:val="24"/>
          <w:szCs w:val="24"/>
        </w:rPr>
        <w:t>受益匪浅！</w:t>
      </w:r>
    </w:p>
    <w:sectPr w:rsidR="00EC472F" w:rsidRPr="00EC472F" w:rsidSect="00352773">
      <w:headerReference w:type="default" r:id="rId14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78D" w:rsidRDefault="0091578D" w:rsidP="00636DD0">
      <w:r>
        <w:separator/>
      </w:r>
    </w:p>
  </w:endnote>
  <w:endnote w:type="continuationSeparator" w:id="0">
    <w:p w:rsidR="0091578D" w:rsidRDefault="0091578D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78D" w:rsidRDefault="0091578D" w:rsidP="00636DD0">
      <w:r>
        <w:separator/>
      </w:r>
    </w:p>
  </w:footnote>
  <w:footnote w:type="continuationSeparator" w:id="0">
    <w:p w:rsidR="0091578D" w:rsidRDefault="0091578D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D0" w:rsidRPr="00636DD0" w:rsidRDefault="00C00B26" w:rsidP="00352773">
    <w:pPr>
      <w:pStyle w:val="a3"/>
      <w:pBdr>
        <w:bottom w:val="single" w:sz="6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1143000</wp:posOffset>
              </wp:positionH>
              <wp:positionV relativeFrom="page">
                <wp:posOffset>335915</wp:posOffset>
              </wp:positionV>
              <wp:extent cx="5274310" cy="172720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1727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90pt;margin-top:26.45pt;width:415.3pt;height:1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6417310</wp:posOffset>
              </wp:positionH>
              <wp:positionV relativeFrom="page">
                <wp:posOffset>341630</wp:posOffset>
              </wp:positionV>
              <wp:extent cx="1143000" cy="162560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</wps:spPr>
                    <wps:txbx>
                      <w:txbxContent>
                        <w:p w:rsidR="007711CC" w:rsidRPr="00D574E6" w:rsidRDefault="007711CC">
                          <w:pPr>
                            <w:rPr>
                              <w:color w:val="FFFFFF"/>
                            </w:rPr>
                          </w:pPr>
                          <w:r w:rsidRPr="00D574E6">
                            <w:fldChar w:fldCharType="begin"/>
                          </w:r>
                          <w:r w:rsidRPr="00D574E6">
                            <w:instrText>PAGE   \* MERGEFORMAT</w:instrText>
                          </w:r>
                          <w:r w:rsidRPr="00D574E6">
                            <w:fldChar w:fldCharType="separate"/>
                          </w:r>
                          <w:r w:rsidRPr="00D574E6">
                            <w:rPr>
                              <w:noProof/>
                              <w:color w:val="FFFFFF"/>
                              <w:lang w:val="zh-CN"/>
                            </w:rPr>
                            <w:t>1</w:t>
                          </w:r>
                          <w:r w:rsidRPr="00D574E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505.3pt;margin-top:26.9pt;width:90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" o:allowincell="f" fillcolor="#4f81bd" stroked="f">
              <v:textbox style="mso-fit-shape-to-text:t" inset=",0,,0">
                <w:txbxContent>
                  <w:p w:rsidR="007711CC" w:rsidRPr="00D574E6" w:rsidRDefault="007711CC">
                    <w:pPr>
                      <w:rPr>
                        <w:color w:val="FFFFFF"/>
                      </w:rPr>
                    </w:pPr>
                    <w:r w:rsidRPr="00D574E6">
                      <w:fldChar w:fldCharType="begin"/>
                    </w:r>
                    <w:r w:rsidRPr="00D574E6">
                      <w:instrText>PAGE   \* MERGEFORMAT</w:instrText>
                    </w:r>
                    <w:r w:rsidRPr="00D574E6">
                      <w:fldChar w:fldCharType="separate"/>
                    </w:r>
                    <w:r w:rsidRPr="00D574E6">
                      <w:rPr>
                        <w:noProof/>
                        <w:color w:val="FFFFFF"/>
                        <w:lang w:val="zh-CN"/>
                      </w:rPr>
                      <w:t>1</w:t>
                    </w:r>
                    <w:r w:rsidRPr="00D574E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3in;height:3in" o:bullet="t">
        <v:imagedata r:id="rId1" o:title="urbbul1a"/>
      </v:shape>
    </w:pict>
  </w:numPicBullet>
  <w:abstractNum w:abstractNumId="0" w15:restartNumberingAfterBreak="0">
    <w:nsid w:val="0A812A30"/>
    <w:multiLevelType w:val="hybridMultilevel"/>
    <w:tmpl w:val="D02E307E"/>
    <w:lvl w:ilvl="0" w:tplc="D462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97F87"/>
    <w:multiLevelType w:val="hybridMultilevel"/>
    <w:tmpl w:val="EFBA4F18"/>
    <w:lvl w:ilvl="0" w:tplc="680E5B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625A"/>
    <w:multiLevelType w:val="hybridMultilevel"/>
    <w:tmpl w:val="0D143584"/>
    <w:lvl w:ilvl="0" w:tplc="4F2C9B02">
      <w:start w:val="1"/>
      <w:numFmt w:val="japaneseCounting"/>
      <w:lvlText w:val="%1、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 w15:restartNumberingAfterBreak="0">
    <w:nsid w:val="2C7C4BA6"/>
    <w:multiLevelType w:val="hybridMultilevel"/>
    <w:tmpl w:val="BD362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507461"/>
    <w:multiLevelType w:val="hybridMultilevel"/>
    <w:tmpl w:val="9DBA8D8C"/>
    <w:lvl w:ilvl="0" w:tplc="8214A3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262A20"/>
    <w:multiLevelType w:val="hybridMultilevel"/>
    <w:tmpl w:val="8214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323E23"/>
    <w:multiLevelType w:val="hybridMultilevel"/>
    <w:tmpl w:val="90D83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E02857"/>
    <w:multiLevelType w:val="hybridMultilevel"/>
    <w:tmpl w:val="16725BA2"/>
    <w:lvl w:ilvl="0" w:tplc="536E2F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51168A"/>
    <w:multiLevelType w:val="hybridMultilevel"/>
    <w:tmpl w:val="9FB21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D2"/>
    <w:rsid w:val="00002878"/>
    <w:rsid w:val="00007B31"/>
    <w:rsid w:val="00017F8F"/>
    <w:rsid w:val="00064C98"/>
    <w:rsid w:val="000B0E3E"/>
    <w:rsid w:val="000C60C3"/>
    <w:rsid w:val="000D0275"/>
    <w:rsid w:val="001217FC"/>
    <w:rsid w:val="001924F5"/>
    <w:rsid w:val="001940BF"/>
    <w:rsid w:val="001957B6"/>
    <w:rsid w:val="0019777B"/>
    <w:rsid w:val="0020319A"/>
    <w:rsid w:val="00205DFA"/>
    <w:rsid w:val="0021004F"/>
    <w:rsid w:val="00212D0F"/>
    <w:rsid w:val="00243A53"/>
    <w:rsid w:val="0024777F"/>
    <w:rsid w:val="0028324F"/>
    <w:rsid w:val="00314D57"/>
    <w:rsid w:val="003229C6"/>
    <w:rsid w:val="003328E0"/>
    <w:rsid w:val="00352773"/>
    <w:rsid w:val="00393CEE"/>
    <w:rsid w:val="003B0B9B"/>
    <w:rsid w:val="003F20FA"/>
    <w:rsid w:val="003F66D2"/>
    <w:rsid w:val="00456B27"/>
    <w:rsid w:val="004A09BB"/>
    <w:rsid w:val="004C693C"/>
    <w:rsid w:val="004D2910"/>
    <w:rsid w:val="00511C85"/>
    <w:rsid w:val="00530D60"/>
    <w:rsid w:val="00561A3F"/>
    <w:rsid w:val="005D6EB7"/>
    <w:rsid w:val="005E7717"/>
    <w:rsid w:val="006204D4"/>
    <w:rsid w:val="00636DD0"/>
    <w:rsid w:val="00673894"/>
    <w:rsid w:val="007219A7"/>
    <w:rsid w:val="007711CC"/>
    <w:rsid w:val="00774FBD"/>
    <w:rsid w:val="007A113B"/>
    <w:rsid w:val="007F2478"/>
    <w:rsid w:val="007F4B6E"/>
    <w:rsid w:val="008D72DA"/>
    <w:rsid w:val="0091578D"/>
    <w:rsid w:val="00A75E99"/>
    <w:rsid w:val="00B475B1"/>
    <w:rsid w:val="00BA4DFC"/>
    <w:rsid w:val="00BC498E"/>
    <w:rsid w:val="00BC4E3F"/>
    <w:rsid w:val="00C00B26"/>
    <w:rsid w:val="00C071DD"/>
    <w:rsid w:val="00C34C22"/>
    <w:rsid w:val="00C70206"/>
    <w:rsid w:val="00CF208B"/>
    <w:rsid w:val="00CF5738"/>
    <w:rsid w:val="00D53404"/>
    <w:rsid w:val="00D574E6"/>
    <w:rsid w:val="00D665A6"/>
    <w:rsid w:val="00D74AFE"/>
    <w:rsid w:val="00DA72D1"/>
    <w:rsid w:val="00DF2A46"/>
    <w:rsid w:val="00E17680"/>
    <w:rsid w:val="00E42A72"/>
    <w:rsid w:val="00E7174C"/>
    <w:rsid w:val="00E82250"/>
    <w:rsid w:val="00EA2796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A286B"/>
  <w15:docId w15:val="{F8C97941-D0CC-480B-9E2D-A91EDD89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link w:val="1"/>
    <w:uiPriority w:val="9"/>
    <w:rsid w:val="00636DD0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393C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393CE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93CEE"/>
    <w:pPr>
      <w:ind w:firstLineChars="200" w:firstLine="420"/>
    </w:pPr>
  </w:style>
  <w:style w:type="table" w:styleId="ac">
    <w:name w:val="Table Grid"/>
    <w:basedOn w:val="a1"/>
    <w:uiPriority w:val="59"/>
    <w:rsid w:val="0056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semiHidden/>
    <w:unhideWhenUsed/>
    <w:rsid w:val="00C34C22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D74A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745;&#31639;&#26426;&#23454;&#3956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计算机实验模板.dot</Template>
  <TotalTime>61</TotalTime>
  <Pages>14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subject/>
  <dc:creator>liufeng</dc:creator>
  <cp:keywords/>
  <cp:lastModifiedBy>刘 峰</cp:lastModifiedBy>
  <cp:revision>8</cp:revision>
  <dcterms:created xsi:type="dcterms:W3CDTF">2019-12-28T16:15:00Z</dcterms:created>
  <dcterms:modified xsi:type="dcterms:W3CDTF">2019-12-31T14:40:00Z</dcterms:modified>
</cp:coreProperties>
</file>